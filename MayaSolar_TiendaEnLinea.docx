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sdt>
            <w:sdtPr>
              <w:alias w:val="Su nombre:"/>
              <w:tag w:val="Su nombre:"/>
              <w:id w:val="-1681114201"/>
              <w:placeholder>
                <w:docPart w:val="477A224D3FEAE54D9AD2E1F470279F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9F51EC" w:rsidP="0009079F">
                <w:pPr>
                  <w:pStyle w:val="Ttulo1"/>
                </w:pPr>
                <w:r>
                  <w:t>Joel Braga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5AD9237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EvDl8PBQAAFpyAAAOAAAAAAAAAAAAAAAAAC4C&#13;&#10;AABkcnMvZTJvRG9jLnhtbFBLAQItABQABgAIAAAAIQDbJ8Nc3AAAAAgBAAAPAAAAAAAAAAAAAAAA&#13;&#10;AJYWAABkcnMvZG93bnJldi54bWxQSwUGAAAAAAQABADzAAAAnxcAAAAA&#13;&#10;">
                            <v:shape id="Forma libre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9F51EC" w:rsidP="0009079F">
                  <w:pPr>
                    <w:pStyle w:val="Ttulo3"/>
                  </w:pPr>
                  <w:r>
                    <w:t>braga528@gmail.com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153D0A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FFYYmJpJQAA3N4AAA4AAAAAAAAA&#13;&#10;AAAAAAAALgIAAGRycy9lMm9Eb2MueG1sUEsBAi0AFAAGAAgAAAAhANsnw1zcAAAACAEAAA8AAAAA&#13;&#10;AAAAAAAAAAAAwycAAGRycy9kb3ducmV2LnhtbFBLBQYAAAAABAAEAPMAAADMKAAAAAA=&#13;&#10;">
                            <v:shape id="Forma libre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9F51EC" w:rsidP="0009079F">
                  <w:pPr>
                    <w:pStyle w:val="Ttulo3"/>
                  </w:pPr>
                  <w:r>
                    <w:t>9995 -93-29-79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441EB9" w:rsidRDefault="00E62D09" w:rsidP="0070673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Pr="005152F2" w:rsidRDefault="00963499" w:rsidP="009F51EC">
                  <w:pPr>
                    <w:pStyle w:val="Ttulo2"/>
                  </w:pPr>
                  <w:sdt>
                    <w:sdtPr>
                      <w:alias w:val="Nombre del destinatario:"/>
                      <w:tag w:val="Nombre del destinatario:"/>
                      <w:id w:val="-856427655"/>
                      <w:placeholder>
                        <w:docPart w:val="BC7A09BD772463438A09508F97AF38B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F51EC">
                        <w:rPr>
                          <w:lang w:bidi="es-ES"/>
                        </w:rPr>
                        <w:t>Presupuesto de Sitio Web de ventas</w:t>
                      </w:r>
                    </w:sdtContent>
                  </w:sdt>
                </w:p>
                <w:p w:rsidR="00BC2A58" w:rsidRDefault="009F51EC" w:rsidP="009F51EC">
                  <w:pPr>
                    <w:pStyle w:val="Saludo"/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Buen día, </w:t>
                  </w:r>
                </w:p>
                <w:p w:rsidR="009F51EC" w:rsidRDefault="009F51EC" w:rsidP="009F51EC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Presento la siguiente cotización del proyecto del sitio web MAYA SOLAR:</w:t>
                  </w:r>
                </w:p>
                <w:p w:rsidR="009F51EC" w:rsidRDefault="009F51EC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Desarrollo de plantilla en PHP administrable.</w:t>
                  </w:r>
                </w:p>
                <w:p w:rsidR="009F51EC" w:rsidRDefault="009F51EC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Integración de módulos de pago PayPal</w:t>
                  </w:r>
                </w:p>
                <w:p w:rsidR="009F51EC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Panel de administración de la tienda en línea</w:t>
                  </w:r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Integración de códigos de google </w:t>
                  </w:r>
                  <w:proofErr w:type="spellStart"/>
                  <w:r>
                    <w:rPr>
                      <w:lang w:bidi="es-ES"/>
                    </w:rPr>
                    <w:t>analytics</w:t>
                  </w:r>
                  <w:proofErr w:type="spellEnd"/>
                  <w:r>
                    <w:rPr>
                      <w:lang w:bidi="es-ES"/>
                    </w:rPr>
                    <w:t xml:space="preserve"> y google </w:t>
                  </w:r>
                  <w:proofErr w:type="spellStart"/>
                  <w:r>
                    <w:rPr>
                      <w:lang w:bidi="es-ES"/>
                    </w:rPr>
                    <w:t>ads</w:t>
                  </w:r>
                  <w:proofErr w:type="spellEnd"/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Integración de links de sitio web a redes sociales</w:t>
                  </w:r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Montado de Sitio web en hosting determinado por el cliente</w:t>
                  </w:r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Administración de sitio web (10 horas de soporte gratuito)</w:t>
                  </w:r>
                </w:p>
                <w:p w:rsidR="007B4885" w:rsidRDefault="007B4885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Administración web </w:t>
                  </w:r>
                  <w:proofErr w:type="gramStart"/>
                  <w:r>
                    <w:rPr>
                      <w:lang w:bidi="es-ES"/>
                    </w:rPr>
                    <w:t>master</w:t>
                  </w:r>
                  <w:proofErr w:type="gramEnd"/>
                  <w:r>
                    <w:rPr>
                      <w:lang w:bidi="es-ES"/>
                    </w:rPr>
                    <w:t xml:space="preserve"> de correos electrónicos (dependiendo de los correos con los que cuentan el plan de hosting).</w:t>
                  </w:r>
                </w:p>
                <w:p w:rsidR="007B4885" w:rsidRDefault="007B4885" w:rsidP="007B4885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El costo por el desarrollo del sitio web “MAYA SOLA – Tienda en línea”, es de $9000.00 + IVA en caso de requerir factura.</w:t>
                  </w:r>
                </w:p>
                <w:p w:rsidR="007B4885" w:rsidRDefault="007B4885" w:rsidP="007B4885">
                  <w:pPr>
                    <w:rPr>
                      <w:lang w:bidi="es-ES"/>
                    </w:rPr>
                  </w:pPr>
                </w:p>
                <w:p w:rsidR="006B457F" w:rsidRDefault="006B457F" w:rsidP="006B457F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Nota:</w:t>
                  </w:r>
                </w:p>
                <w:p w:rsidR="006B457F" w:rsidRDefault="006B457F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El desarrollo del sitio web cuenta con un tiempo aproximado de 15-25 días de entrega máxima al momento de contar con el contenido y maquetado solicitado.</w:t>
                  </w:r>
                </w:p>
                <w:p w:rsidR="006B457F" w:rsidRDefault="006B457F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Se cuenta con el apoyo de ingresar los primeros 10 artículos con los que contarán en el sitio web. A partir del artículo No.11 será responsabilidad del cliente.</w:t>
                  </w:r>
                </w:p>
                <w:p w:rsidR="006B457F" w:rsidRDefault="006B457F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El sitio web será entregado con un material </w:t>
                  </w:r>
                  <w:r w:rsidR="007B4885">
                    <w:rPr>
                      <w:lang w:bidi="es-ES"/>
                    </w:rPr>
                    <w:t>que servirá como manual de uso, así como de preguntas frecuentes.</w:t>
                  </w:r>
                </w:p>
                <w:p w:rsidR="007B4885" w:rsidRPr="009F51EC" w:rsidRDefault="007B4885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La hora adicional de consultoría contará con un costo de $100.</w:t>
                  </w:r>
                </w:p>
                <w:p w:rsidR="009148C4" w:rsidRDefault="009148C4" w:rsidP="00BC2A58">
                  <w:pPr>
                    <w:pStyle w:val="Cierre"/>
                  </w:pPr>
                  <w:r>
                    <w:t>Sin más por el momento y esperando que la propuesta sea de su agrado, quedo al pendiente de los comentarios que puedan surgir.</w:t>
                  </w:r>
                </w:p>
                <w:p w:rsidR="009148C4" w:rsidRPr="009148C4" w:rsidRDefault="009148C4" w:rsidP="009148C4">
                  <w:pPr>
                    <w:pStyle w:val="Firma"/>
                  </w:pPr>
                  <w:bookmarkStart w:id="0" w:name="_GoBack"/>
                  <w:bookmarkEnd w:id="0"/>
                </w:p>
                <w:p w:rsidR="00BC2A58" w:rsidRDefault="00963499" w:rsidP="00BC2A58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CDE29B95FD69C344AA0F7AAD5BEBA0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BC2A58">
                    <w:rPr>
                      <w:lang w:bidi="es-ES"/>
                    </w:rPr>
                    <w:t>,</w:t>
                  </w:r>
                </w:p>
                <w:sdt>
                  <w:sdtPr>
                    <w:alias w:val="Su nombre:"/>
                    <w:tag w:val="Su nombre:"/>
                    <w:id w:val="773287407"/>
                    <w:placeholder>
                      <w:docPart w:val="7A0BD85B83483C4DBAB63236F0D05C0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ED349C" w:rsidRPr="00ED349C" w:rsidRDefault="009F51EC" w:rsidP="005E79E1">
                      <w:pPr>
                        <w:pStyle w:val="Firma"/>
                        <w:rPr>
                          <w:caps/>
                        </w:rPr>
                      </w:pPr>
                      <w:r>
                        <w:t>Joel Braga</w:t>
                      </w:r>
                    </w:p>
                  </w:sdtContent>
                </w:sdt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Sinespaciado"/>
      </w:pPr>
    </w:p>
    <w:sectPr w:rsidR="004416AD" w:rsidSect="00174F2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499" w:rsidRDefault="00963499" w:rsidP="005E79E1">
      <w:pPr>
        <w:spacing w:after="0" w:line="240" w:lineRule="auto"/>
      </w:pPr>
      <w:r>
        <w:separator/>
      </w:r>
    </w:p>
  </w:endnote>
  <w:endnote w:type="continuationSeparator" w:id="0">
    <w:p w:rsidR="00963499" w:rsidRDefault="00963499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E4B0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A0DD4F4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F6269C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Klj6R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&#13;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499" w:rsidRDefault="00963499" w:rsidP="005E79E1">
      <w:pPr>
        <w:spacing w:after="0" w:line="240" w:lineRule="auto"/>
      </w:pPr>
      <w:r>
        <w:separator/>
      </w:r>
    </w:p>
  </w:footnote>
  <w:footnote w:type="continuationSeparator" w:id="0">
    <w:p w:rsidR="00963499" w:rsidRDefault="00963499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3B4B80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780F9D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/U/vhYAANq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&#13;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56D"/>
    <w:multiLevelType w:val="hybridMultilevel"/>
    <w:tmpl w:val="CBF06916"/>
    <w:lvl w:ilvl="0" w:tplc="BE8C7CCA">
      <w:start w:val="99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81949"/>
    <w:multiLevelType w:val="hybridMultilevel"/>
    <w:tmpl w:val="7006FE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EC"/>
    <w:rsid w:val="00065295"/>
    <w:rsid w:val="00087030"/>
    <w:rsid w:val="00174F2B"/>
    <w:rsid w:val="001A183F"/>
    <w:rsid w:val="00253B9D"/>
    <w:rsid w:val="00293B83"/>
    <w:rsid w:val="002A4640"/>
    <w:rsid w:val="002B444C"/>
    <w:rsid w:val="0038539E"/>
    <w:rsid w:val="003E0B7A"/>
    <w:rsid w:val="004242EC"/>
    <w:rsid w:val="004416AD"/>
    <w:rsid w:val="004E4B02"/>
    <w:rsid w:val="005E79E1"/>
    <w:rsid w:val="006A3CE7"/>
    <w:rsid w:val="006B457F"/>
    <w:rsid w:val="0070673F"/>
    <w:rsid w:val="007B4885"/>
    <w:rsid w:val="008A188A"/>
    <w:rsid w:val="009148C4"/>
    <w:rsid w:val="00963499"/>
    <w:rsid w:val="009F51EC"/>
    <w:rsid w:val="00A56D1A"/>
    <w:rsid w:val="00BC2A58"/>
    <w:rsid w:val="00C01967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B07C0"/>
  <w15:chartTrackingRefBased/>
  <w15:docId w15:val="{C157E335-D687-C44F-8D6E-EA05CF1D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paragraph" w:styleId="Prrafodelista">
    <w:name w:val="List Paragraph"/>
    <w:basedOn w:val="Normal"/>
    <w:uiPriority w:val="34"/>
    <w:unhideWhenUsed/>
    <w:qFormat/>
    <w:rsid w:val="009F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braga/Library/Containers/com.microsoft.Word/Data/Library/Application%20Support/Microsoft/Office/16.0/DTS/es-ES%7bF2920536-21BA-5148-94EE-0FC4C0A3860C%7d/%7b971A4B20-DFC2-524B-8EBE-43F4C090A2BC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7A224D3FEAE54D9AD2E1F470279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9A539-DB36-6648-A72B-788F4FB290CB}"/>
      </w:docPartPr>
      <w:docPartBody>
        <w:p w:rsidR="00000000" w:rsidRDefault="00E602DA">
          <w:pPr>
            <w:pStyle w:val="477A224D3FEAE54D9AD2E1F470279F3B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BC7A09BD772463438A09508F97AF3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4D02A-B38D-3A40-9346-20369BD50BD4}"/>
      </w:docPartPr>
      <w:docPartBody>
        <w:p w:rsidR="00000000" w:rsidRDefault="00E602DA">
          <w:pPr>
            <w:pStyle w:val="BC7A09BD772463438A09508F97AF38B2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CDE29B95FD69C344AA0F7AAD5BEB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F561-36E4-A04D-A140-B0B6E0C93C37}"/>
      </w:docPartPr>
      <w:docPartBody>
        <w:p w:rsidR="00000000" w:rsidRDefault="00E602DA">
          <w:pPr>
            <w:pStyle w:val="CDE29B95FD69C344AA0F7AAD5BEBA05D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7A0BD85B83483C4DBAB63236F0D0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63749-AB53-FA4E-A9AD-E0DDB13157C8}"/>
      </w:docPartPr>
      <w:docPartBody>
        <w:p w:rsidR="00000000" w:rsidRDefault="00E602DA">
          <w:pPr>
            <w:pStyle w:val="7A0BD85B83483C4DBAB63236F0D05C0F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DA"/>
    <w:rsid w:val="00E6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7A224D3FEAE54D9AD2E1F470279F3B">
    <w:name w:val="477A224D3FEAE54D9AD2E1F470279F3B"/>
  </w:style>
  <w:style w:type="paragraph" w:customStyle="1" w:styleId="5AEFA442F73FB841A41D1F1C94F7D5E2">
    <w:name w:val="5AEFA442F73FB841A41D1F1C94F7D5E2"/>
  </w:style>
  <w:style w:type="paragraph" w:customStyle="1" w:styleId="C26EA69AA788204C8C4EC4DCCD75FB32">
    <w:name w:val="C26EA69AA788204C8C4EC4DCCD75FB32"/>
  </w:style>
  <w:style w:type="paragraph" w:customStyle="1" w:styleId="77258CE1A3D2314BAFEDF2FDD66AAA4F">
    <w:name w:val="77258CE1A3D2314BAFEDF2FDD66AAA4F"/>
  </w:style>
  <w:style w:type="paragraph" w:customStyle="1" w:styleId="BC7A09BD772463438A09508F97AF38B2">
    <w:name w:val="BC7A09BD772463438A09508F97AF38B2"/>
  </w:style>
  <w:style w:type="paragraph" w:customStyle="1" w:styleId="B2BB8ED946D16A49A14DA21D7B59E39D">
    <w:name w:val="B2BB8ED946D16A49A14DA21D7B59E39D"/>
  </w:style>
  <w:style w:type="paragraph" w:customStyle="1" w:styleId="7462F3D68B321F4BB36D460B39E179A2">
    <w:name w:val="7462F3D68B321F4BB36D460B39E179A2"/>
  </w:style>
  <w:style w:type="paragraph" w:customStyle="1" w:styleId="BD6ADB7737404141B89F0B08D8EA21A8">
    <w:name w:val="BD6ADB7737404141B89F0B08D8EA21A8"/>
  </w:style>
  <w:style w:type="paragraph" w:customStyle="1" w:styleId="2825A8D3DD881848A728FB3DDDC5FFEE">
    <w:name w:val="2825A8D3DD881848A728FB3DDDC5FFEE"/>
  </w:style>
  <w:style w:type="paragraph" w:customStyle="1" w:styleId="CDE29B95FD69C344AA0F7AAD5BEBA05D">
    <w:name w:val="CDE29B95FD69C344AA0F7AAD5BEBA05D"/>
  </w:style>
  <w:style w:type="paragraph" w:customStyle="1" w:styleId="7A0BD85B83483C4DBAB63236F0D05C0F">
    <w:name w:val="7A0BD85B83483C4DBAB63236F0D05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MOO.dotx</Template>
  <TotalTime>26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Presupuesto de Sitio Web de ventas</dc:subject>
  <dc:creator>Joel Braga</dc:creator>
  <cp:keywords/>
  <dc:description/>
  <cp:lastModifiedBy>Joel Fernando Braga Ordoñez</cp:lastModifiedBy>
  <cp:revision>1</cp:revision>
  <dcterms:created xsi:type="dcterms:W3CDTF">2019-04-23T03:17:00Z</dcterms:created>
  <dcterms:modified xsi:type="dcterms:W3CDTF">2019-04-23T04:08:00Z</dcterms:modified>
</cp:coreProperties>
</file>